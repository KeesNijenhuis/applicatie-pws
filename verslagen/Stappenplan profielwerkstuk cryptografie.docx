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2A" w:rsidRDefault="00B6535C" w:rsidP="00B6535C">
      <w:pPr>
        <w:pStyle w:val="Titel"/>
      </w:pPr>
      <w:r>
        <w:t>Stappenplan profielwerkstuk cryptografie</w:t>
      </w:r>
    </w:p>
    <w:p w:rsidR="00B6535C" w:rsidRDefault="00B6535C" w:rsidP="00B6535C"/>
    <w:p w:rsidR="00B6535C" w:rsidRDefault="00B6535C" w:rsidP="00B6535C">
      <w:pPr>
        <w:pStyle w:val="Lijstalinea"/>
        <w:numPr>
          <w:ilvl w:val="0"/>
          <w:numId w:val="1"/>
        </w:numPr>
      </w:pPr>
      <w:r>
        <w:t>Informatie zoeken over de onderwerpen die ik wil behandelen.</w:t>
      </w:r>
    </w:p>
    <w:p w:rsidR="00B6535C" w:rsidRDefault="00B6535C" w:rsidP="00B6535C">
      <w:pPr>
        <w:pStyle w:val="Lijstalinea"/>
        <w:numPr>
          <w:ilvl w:val="0"/>
          <w:numId w:val="1"/>
        </w:numPr>
      </w:pPr>
      <w:r>
        <w:t>Hier een hele boel kantjes over vol tikken.</w:t>
      </w:r>
    </w:p>
    <w:p w:rsidR="00B6535C" w:rsidRDefault="00B6535C" w:rsidP="00B6535C">
      <w:pPr>
        <w:pStyle w:val="Lijstalinea"/>
        <w:numPr>
          <w:ilvl w:val="0"/>
          <w:numId w:val="1"/>
        </w:numPr>
      </w:pPr>
      <w:r>
        <w:t>Kiezen voor een IDE waar ik mijn eigen encryptie/</w:t>
      </w:r>
      <w:proofErr w:type="spellStart"/>
      <w:r>
        <w:t>decryptie</w:t>
      </w:r>
      <w:proofErr w:type="spellEnd"/>
      <w:r>
        <w:t xml:space="preserve"> programma schrijf.</w:t>
      </w:r>
    </w:p>
    <w:p w:rsidR="00B6535C" w:rsidRDefault="00B6535C" w:rsidP="00B6535C">
      <w:pPr>
        <w:pStyle w:val="Lijstalinea"/>
        <w:numPr>
          <w:ilvl w:val="0"/>
          <w:numId w:val="1"/>
        </w:numPr>
      </w:pPr>
      <w:r>
        <w:t>Leren hoe de IDE werkt.</w:t>
      </w:r>
    </w:p>
    <w:p w:rsidR="00B6535C" w:rsidRDefault="00B6535C" w:rsidP="00B6535C">
      <w:pPr>
        <w:pStyle w:val="Lijstalinea"/>
        <w:numPr>
          <w:ilvl w:val="0"/>
          <w:numId w:val="1"/>
        </w:numPr>
      </w:pPr>
      <w:r>
        <w:t>Informatie zoeken over een algoritme voor encryptie.</w:t>
      </w:r>
    </w:p>
    <w:p w:rsidR="00B6535C" w:rsidRDefault="00B6535C" w:rsidP="00B6535C">
      <w:pPr>
        <w:pStyle w:val="Lijstalinea"/>
        <w:numPr>
          <w:ilvl w:val="0"/>
          <w:numId w:val="1"/>
        </w:numPr>
      </w:pPr>
      <w:r>
        <w:t>Het schrijven van het programma, waarschijnlijk in Android App vorm, en de source code periodiek uploaden naar GitHub(geautomatiseerd).</w:t>
      </w:r>
    </w:p>
    <w:p w:rsidR="00B6535C" w:rsidRDefault="00B6535C" w:rsidP="00B6535C">
      <w:pPr>
        <w:pStyle w:val="Lijstalinea"/>
        <w:numPr>
          <w:ilvl w:val="0"/>
          <w:numId w:val="1"/>
        </w:numPr>
      </w:pPr>
      <w:r>
        <w:t>Problemen waar ik tegenaan gelopen ben behandelen in mijn verslag en de oplossing uitleggen.</w:t>
      </w:r>
    </w:p>
    <w:p w:rsidR="00B6535C" w:rsidRPr="00B6535C" w:rsidRDefault="00B6535C" w:rsidP="00B6535C">
      <w:pPr>
        <w:pStyle w:val="Lijstalinea"/>
        <w:numPr>
          <w:ilvl w:val="0"/>
          <w:numId w:val="1"/>
        </w:numPr>
      </w:pPr>
      <w:r>
        <w:t>De app mooi opmaken.</w:t>
      </w:r>
      <w:bookmarkStart w:id="0" w:name="_GoBack"/>
      <w:bookmarkEnd w:id="0"/>
    </w:p>
    <w:sectPr w:rsidR="00B6535C" w:rsidRPr="00B65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47F5B"/>
    <w:multiLevelType w:val="hybridMultilevel"/>
    <w:tmpl w:val="514AFC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5C"/>
    <w:rsid w:val="00156E2A"/>
    <w:rsid w:val="00B6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D2B40-0880-45AD-ABCC-B76B7346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5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6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282E56ED</Template>
  <TotalTime>6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Nijenhuis, Kees</dc:creator>
  <cp:keywords/>
  <dc:description/>
  <cp:lastModifiedBy>Nijenhuis, Kees</cp:lastModifiedBy>
  <cp:revision>1</cp:revision>
  <dcterms:created xsi:type="dcterms:W3CDTF">2015-09-23T11:57:00Z</dcterms:created>
  <dcterms:modified xsi:type="dcterms:W3CDTF">2015-09-23T12:03:00Z</dcterms:modified>
</cp:coreProperties>
</file>